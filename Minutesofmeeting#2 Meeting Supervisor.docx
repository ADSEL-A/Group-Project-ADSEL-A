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41" w:rsidRPr="008E0FC2" w:rsidRDefault="001B4441" w:rsidP="008E0FC2">
      <w:pPr>
        <w:pStyle w:val="Heading1"/>
        <w:jc w:val="center"/>
        <w:rPr>
          <w:rFonts w:ascii="Arial" w:hAnsi="Arial" w:cs="Arial"/>
          <w:b/>
          <w:color w:val="000000" w:themeColor="text1"/>
          <w:sz w:val="36"/>
          <w:lang w:val="en-AU"/>
        </w:rPr>
      </w:pPr>
      <w:r w:rsidRPr="008E0FC2">
        <w:rPr>
          <w:rFonts w:ascii="Arial" w:hAnsi="Arial" w:cs="Arial"/>
          <w:b/>
          <w:color w:val="000000" w:themeColor="text1"/>
          <w:sz w:val="36"/>
          <w:lang w:val="en-AU"/>
        </w:rPr>
        <w:t xml:space="preserve">Minutes of </w:t>
      </w:r>
      <w:r w:rsidR="008E0FC2" w:rsidRPr="008E0FC2">
        <w:rPr>
          <w:rFonts w:ascii="Arial" w:hAnsi="Arial" w:cs="Arial"/>
          <w:b/>
          <w:color w:val="000000" w:themeColor="text1"/>
          <w:sz w:val="36"/>
          <w:lang w:val="en-AU"/>
        </w:rPr>
        <w:t>meeting:</w:t>
      </w:r>
      <w:r w:rsidRPr="008E0FC2">
        <w:rPr>
          <w:rFonts w:ascii="Arial" w:hAnsi="Arial" w:cs="Arial"/>
          <w:b/>
          <w:color w:val="000000" w:themeColor="text1"/>
          <w:sz w:val="36"/>
          <w:lang w:val="en-AU"/>
        </w:rPr>
        <w:t xml:space="preserve"> ADSEL Project</w:t>
      </w:r>
    </w:p>
    <w:p w:rsidR="001B4441" w:rsidRDefault="001B4441" w:rsidP="001B4441">
      <w:pPr>
        <w:rPr>
          <w:lang w:val="en-AU"/>
        </w:rPr>
      </w:pPr>
    </w:p>
    <w:p w:rsidR="001B4441" w:rsidRDefault="001B4441" w:rsidP="001B4441">
      <w:pPr>
        <w:rPr>
          <w:lang w:val="en-AU"/>
        </w:rPr>
      </w:pPr>
      <w:r w:rsidRPr="001B4441">
        <w:rPr>
          <w:rFonts w:ascii="Arial" w:eastAsiaTheme="majorEastAsia" w:hAnsi="Arial" w:cs="Arial"/>
          <w:b/>
          <w:color w:val="000000" w:themeColor="text1"/>
          <w:sz w:val="32"/>
          <w:szCs w:val="32"/>
          <w:lang w:val="en-AU"/>
        </w:rPr>
        <w:t>Title:</w:t>
      </w:r>
      <w:r w:rsidRPr="001B4441">
        <w:rPr>
          <w:rFonts w:ascii="Arial" w:hAnsi="Arial" w:cs="Arial"/>
          <w:lang w:val="en-AU"/>
        </w:rPr>
        <w:t>Data Science Visualisations for Education</w:t>
      </w:r>
    </w:p>
    <w:p w:rsidR="001B4441" w:rsidRPr="001B4441" w:rsidRDefault="001B4441" w:rsidP="001B4441">
      <w:pPr>
        <w:pStyle w:val="NormalWeb"/>
        <w:rPr>
          <w:rFonts w:ascii="Arial" w:eastAsiaTheme="minorHAnsi" w:hAnsi="Arial" w:cs="Arial"/>
          <w:lang w:val="en-AU" w:eastAsia="en-US"/>
        </w:rPr>
      </w:pPr>
      <w:r w:rsidRPr="001B4441">
        <w:rPr>
          <w:rFonts w:ascii="Arial" w:eastAsiaTheme="majorEastAsia" w:hAnsi="Arial" w:cs="Arial"/>
          <w:b/>
          <w:color w:val="000000" w:themeColor="text1"/>
          <w:sz w:val="32"/>
          <w:szCs w:val="32"/>
          <w:lang w:val="en-AU" w:eastAsia="en-US"/>
        </w:rPr>
        <w:t>Purpose of project</w:t>
      </w:r>
      <w:r w:rsidRPr="001B4441">
        <w:rPr>
          <w:sz w:val="32"/>
          <w:lang w:val="en-AU"/>
        </w:rPr>
        <w:t>:</w:t>
      </w:r>
      <w:r w:rsidRPr="001B4441">
        <w:rPr>
          <w:rFonts w:ascii="Arial" w:eastAsiaTheme="minorHAnsi" w:hAnsi="Arial" w:cs="Arial"/>
          <w:lang w:val="en-AU" w:eastAsia="en-US"/>
        </w:rPr>
        <w:t>Develop tools that allow teachers and their classes to explore datasets in an interactive and engaging way without needing serious tech skills.</w:t>
      </w:r>
    </w:p>
    <w:p w:rsidR="00727F3E" w:rsidRPr="00DB5990" w:rsidRDefault="00C73D94" w:rsidP="00C73D94">
      <w:pPr>
        <w:pStyle w:val="Heading1"/>
        <w:rPr>
          <w:rFonts w:ascii="Arial" w:hAnsi="Arial" w:cs="Arial"/>
          <w:b/>
          <w:color w:val="000000" w:themeColor="text1"/>
          <w:lang w:val="en-AU"/>
        </w:rPr>
      </w:pPr>
      <w:r w:rsidRPr="00DB5990">
        <w:rPr>
          <w:rFonts w:ascii="Arial" w:hAnsi="Arial" w:cs="Arial"/>
          <w:b/>
          <w:color w:val="000000" w:themeColor="text1"/>
          <w:lang w:val="en-AU"/>
        </w:rPr>
        <w:t>Meeting #</w:t>
      </w:r>
      <w:r w:rsidR="009740BD">
        <w:rPr>
          <w:rFonts w:ascii="Arial" w:hAnsi="Arial" w:cs="Arial"/>
          <w:b/>
          <w:color w:val="000000" w:themeColor="text1"/>
          <w:lang w:val="en-AU"/>
        </w:rPr>
        <w:t>2</w:t>
      </w:r>
      <w:r w:rsidR="001B4441">
        <w:rPr>
          <w:rFonts w:ascii="Arial" w:hAnsi="Arial" w:cs="Arial"/>
          <w:b/>
          <w:color w:val="000000" w:themeColor="text1"/>
          <w:lang w:val="en-AU"/>
        </w:rPr>
        <w:t>: Meeting with Supervisor Gang Li</w:t>
      </w:r>
    </w:p>
    <w:p w:rsidR="00C73D94" w:rsidRDefault="008E0FC2">
      <w:pPr>
        <w:rPr>
          <w:rFonts w:ascii="Arial" w:hAnsi="Arial" w:cs="Arial"/>
          <w:lang w:val="en-AU"/>
        </w:rPr>
      </w:pPr>
      <w:r w:rsidRPr="00C73D94">
        <w:rPr>
          <w:rFonts w:ascii="Arial" w:hAnsi="Arial" w:cs="Arial"/>
          <w:lang w:val="en-AU"/>
        </w:rPr>
        <w:t>Date</w:t>
      </w:r>
      <w:r w:rsidR="009740BD">
        <w:rPr>
          <w:rFonts w:ascii="Arial" w:hAnsi="Arial" w:cs="Arial"/>
          <w:lang w:val="en-AU"/>
        </w:rPr>
        <w:t>: 25</w:t>
      </w:r>
      <w:r w:rsidR="00DB5990">
        <w:rPr>
          <w:rFonts w:ascii="Arial" w:hAnsi="Arial" w:cs="Arial"/>
          <w:lang w:val="en-AU"/>
        </w:rPr>
        <w:t>/</w:t>
      </w:r>
      <w:r w:rsidR="00F805E6">
        <w:rPr>
          <w:rFonts w:ascii="Arial" w:hAnsi="Arial" w:cs="Arial"/>
          <w:lang w:val="en-AU"/>
        </w:rPr>
        <w:t>07</w:t>
      </w:r>
      <w:r w:rsidR="00DB5990">
        <w:rPr>
          <w:rFonts w:ascii="Arial" w:hAnsi="Arial" w:cs="Arial"/>
          <w:lang w:val="en-AU"/>
        </w:rPr>
        <w:t>/</w:t>
      </w:r>
      <w:r w:rsidR="00F805E6">
        <w:rPr>
          <w:rFonts w:ascii="Arial" w:hAnsi="Arial" w:cs="Arial"/>
          <w:lang w:val="en-AU"/>
        </w:rPr>
        <w:t>2018</w:t>
      </w:r>
    </w:p>
    <w:p w:rsidR="008E0FC2" w:rsidRDefault="008E0FC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Duration: 1hour</w:t>
      </w:r>
    </w:p>
    <w:p w:rsidR="008E0FC2" w:rsidRPr="00C73D94" w:rsidRDefault="008E0FC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Location: Building T</w:t>
      </w:r>
    </w:p>
    <w:p w:rsidR="00C73D94" w:rsidRPr="00C73D94" w:rsidRDefault="00C73D94">
      <w:pPr>
        <w:rPr>
          <w:rFonts w:ascii="Arial" w:hAnsi="Arial" w:cs="Arial"/>
          <w:lang w:val="en-AU"/>
        </w:rPr>
      </w:pPr>
    </w:p>
    <w:p w:rsidR="00C73D94" w:rsidRDefault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Participants:</w:t>
      </w:r>
    </w:p>
    <w:p w:rsidR="00DB5990" w:rsidRPr="00C73D94" w:rsidRDefault="00DB5990">
      <w:pPr>
        <w:rPr>
          <w:rFonts w:ascii="Arial" w:hAnsi="Arial" w:cs="Arial"/>
          <w:b/>
          <w:lang w:val="en-AU"/>
        </w:rPr>
      </w:pPr>
    </w:p>
    <w:p w:rsidR="00C73D94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Gang Li</w:t>
      </w:r>
      <w:r w:rsidR="00DB5990">
        <w:rPr>
          <w:rFonts w:ascii="Arial" w:hAnsi="Arial" w:cs="Arial"/>
          <w:lang w:val="en-AU"/>
        </w:rPr>
        <w:t>, Supervisor</w:t>
      </w:r>
    </w:p>
    <w:p w:rsidR="00DB5990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Teena George</w:t>
      </w:r>
      <w:r w:rsidR="00DB5990">
        <w:rPr>
          <w:rFonts w:ascii="Arial" w:hAnsi="Arial" w:cs="Arial"/>
          <w:lang w:val="en-AU"/>
        </w:rPr>
        <w:t>, Team Leader</w:t>
      </w:r>
    </w:p>
    <w:p w:rsidR="00DB5990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Rahull Hazary, Product Owner</w:t>
      </w:r>
    </w:p>
    <w:p w:rsidR="00F805E6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Aditya Tarigopula, UX/UI Designer</w:t>
      </w:r>
    </w:p>
    <w:p w:rsidR="00F805E6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Sai Anurag Malyala, Front End Developer</w:t>
      </w:r>
    </w:p>
    <w:p w:rsidR="00F805E6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Harsha Nadella, Front End Developer</w:t>
      </w:r>
    </w:p>
    <w:p w:rsidR="00DB5990" w:rsidRPr="00C73D94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Pulkit Mehta, Back End Developer </w:t>
      </w: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C73D94" w:rsidRDefault="00C73D94" w:rsidP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Agenda:</w:t>
      </w:r>
    </w:p>
    <w:p w:rsidR="00DB5990" w:rsidRPr="00C73D94" w:rsidRDefault="00DB5990" w:rsidP="00C73D94">
      <w:pPr>
        <w:rPr>
          <w:rFonts w:ascii="Arial" w:hAnsi="Arial" w:cs="Arial"/>
          <w:b/>
          <w:lang w:val="en-AU"/>
        </w:rPr>
      </w:pPr>
    </w:p>
    <w:p w:rsidR="00C73D94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Brief Introduction </w:t>
      </w:r>
      <w:r w:rsidR="001B4441">
        <w:rPr>
          <w:rFonts w:ascii="Arial" w:hAnsi="Arial" w:cs="Arial"/>
          <w:lang w:val="en-AU"/>
        </w:rPr>
        <w:t>of the team with the supervisor regarding graduation done from which universities, background of specialisation.</w:t>
      </w:r>
    </w:p>
    <w:p w:rsidR="00DB5990" w:rsidRPr="00C73D94" w:rsidRDefault="00F805E6" w:rsidP="00DB5990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Discussion on Roles and Responsibilities.</w:t>
      </w:r>
    </w:p>
    <w:p w:rsidR="00DB5990" w:rsidRPr="00DB5990" w:rsidRDefault="00F805E6" w:rsidP="00DB5990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Discussion on the initial stages of project and its requirements.</w:t>
      </w:r>
    </w:p>
    <w:p w:rsidR="00DB5990" w:rsidRPr="00F805E6" w:rsidRDefault="00F805E6" w:rsidP="00F805E6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Discussion on the tools to be used in development of the project.</w:t>
      </w:r>
    </w:p>
    <w:p w:rsidR="00DB5990" w:rsidRPr="00C73D94" w:rsidRDefault="00DB5990" w:rsidP="00C73D94">
      <w:pPr>
        <w:rPr>
          <w:rFonts w:ascii="Arial" w:hAnsi="Arial" w:cs="Arial"/>
          <w:lang w:val="en-AU"/>
        </w:rPr>
      </w:pPr>
    </w:p>
    <w:p w:rsidR="00C73D94" w:rsidRDefault="00C73D94" w:rsidP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Minutes:</w:t>
      </w:r>
      <w:r w:rsidR="00163AF2">
        <w:rPr>
          <w:rFonts w:ascii="Arial" w:hAnsi="Arial" w:cs="Arial"/>
          <w:b/>
          <w:lang w:val="en-AU"/>
        </w:rPr>
        <w:t xml:space="preserve"> Week 3# as on 25/07/2018</w:t>
      </w:r>
    </w:p>
    <w:p w:rsidR="009740BD" w:rsidRDefault="009740BD" w:rsidP="00C73D94">
      <w:pPr>
        <w:rPr>
          <w:rFonts w:ascii="Arial" w:hAnsi="Arial" w:cs="Arial"/>
          <w:b/>
          <w:lang w:val="en-AU"/>
        </w:rPr>
      </w:pPr>
    </w:p>
    <w:p w:rsidR="00DB5990" w:rsidRDefault="009740BD" w:rsidP="009740BD">
      <w:pPr>
        <w:pStyle w:val="ListParagraph"/>
        <w:numPr>
          <w:ilvl w:val="0"/>
          <w:numId w:val="5"/>
        </w:numPr>
        <w:rPr>
          <w:rFonts w:ascii="Arial" w:hAnsi="Arial" w:cs="Arial"/>
          <w:bCs/>
          <w:lang w:val="en-AU"/>
        </w:rPr>
      </w:pPr>
      <w:r w:rsidRPr="009740BD">
        <w:rPr>
          <w:rFonts w:ascii="Arial" w:hAnsi="Arial" w:cs="Arial"/>
          <w:bCs/>
          <w:lang w:val="en-AU"/>
        </w:rPr>
        <w:t xml:space="preserve">Discussion between two teams for </w:t>
      </w:r>
      <w:r>
        <w:rPr>
          <w:rFonts w:ascii="Arial" w:hAnsi="Arial" w:cs="Arial"/>
          <w:bCs/>
          <w:lang w:val="en-AU"/>
        </w:rPr>
        <w:t xml:space="preserve">project </w:t>
      </w:r>
      <w:r w:rsidRPr="009740BD">
        <w:rPr>
          <w:rFonts w:ascii="Arial" w:hAnsi="Arial" w:cs="Arial"/>
          <w:bCs/>
          <w:lang w:val="en-AU"/>
        </w:rPr>
        <w:t>ADSEL-a,b</w:t>
      </w:r>
      <w:r>
        <w:rPr>
          <w:rFonts w:ascii="Arial" w:hAnsi="Arial" w:cs="Arial"/>
          <w:bCs/>
          <w:lang w:val="en-AU"/>
        </w:rPr>
        <w:t>.</w:t>
      </w:r>
    </w:p>
    <w:p w:rsidR="009740BD" w:rsidRDefault="009740BD" w:rsidP="009740BD">
      <w:pPr>
        <w:pStyle w:val="ListParagraph"/>
        <w:numPr>
          <w:ilvl w:val="0"/>
          <w:numId w:val="5"/>
        </w:numPr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Team ADSEL-a was through with upskilling for D3J, Pinterest and high charts and briefed to the team ADSEL-b.</w:t>
      </w:r>
    </w:p>
    <w:p w:rsidR="009740BD" w:rsidRDefault="009740BD" w:rsidP="00D315AD">
      <w:pPr>
        <w:pStyle w:val="ListParagraph"/>
        <w:numPr>
          <w:ilvl w:val="0"/>
          <w:numId w:val="5"/>
        </w:numPr>
      </w:pPr>
      <w:r w:rsidRPr="009740BD">
        <w:rPr>
          <w:rFonts w:ascii="Arial" w:hAnsi="Arial" w:cs="Arial"/>
          <w:bCs/>
          <w:lang w:val="en-AU"/>
        </w:rPr>
        <w:t>Discussed key points with Supervisor in order to Touch base client : As part of Thursday call i.e. on 26/07/2018</w:t>
      </w:r>
    </w:p>
    <w:p w:rsidR="009740BD" w:rsidRDefault="009740BD" w:rsidP="009740BD">
      <w:pPr>
        <w:pStyle w:val="ListParagraph"/>
        <w:spacing w:after="160" w:line="259" w:lineRule="auto"/>
      </w:pPr>
      <w:r>
        <w:t>What are the data sets to be visualized?</w:t>
      </w:r>
    </w:p>
    <w:p w:rsidR="009740BD" w:rsidRDefault="009740BD" w:rsidP="009740BD">
      <w:pPr>
        <w:pStyle w:val="ListParagraph"/>
        <w:spacing w:after="160" w:line="259" w:lineRule="auto"/>
      </w:pPr>
      <w:r>
        <w:t>Is it the demonstration tool?</w:t>
      </w:r>
    </w:p>
    <w:p w:rsidR="009740BD" w:rsidRDefault="009740BD" w:rsidP="009740BD">
      <w:pPr>
        <w:pStyle w:val="ListParagraph"/>
        <w:spacing w:after="160" w:line="259" w:lineRule="auto"/>
      </w:pPr>
      <w:r>
        <w:t xml:space="preserve">             Is it the tutorialtool?</w:t>
      </w:r>
    </w:p>
    <w:p w:rsidR="009740BD" w:rsidRDefault="009740BD" w:rsidP="009740BD">
      <w:pPr>
        <w:pStyle w:val="ListParagraph"/>
        <w:spacing w:after="160" w:line="259" w:lineRule="auto"/>
      </w:pPr>
      <w:r>
        <w:t>Do we need to do in Web server or mobile/tablet mode?</w:t>
      </w:r>
    </w:p>
    <w:p w:rsidR="009740BD" w:rsidRDefault="009740BD" w:rsidP="009740BD">
      <w:pPr>
        <w:pStyle w:val="ListParagraph"/>
        <w:spacing w:after="160" w:line="259" w:lineRule="auto"/>
      </w:pPr>
      <w:r>
        <w:t>Is there any package/resource</w:t>
      </w:r>
    </w:p>
    <w:p w:rsidR="00163AF2" w:rsidRDefault="009740BD" w:rsidP="00163AF2">
      <w:pPr>
        <w:pStyle w:val="ListParagraph"/>
        <w:spacing w:after="160" w:line="259" w:lineRule="auto"/>
      </w:pPr>
      <w:r>
        <w:t xml:space="preserve">What programming language she is looking for specifically </w:t>
      </w:r>
    </w:p>
    <w:p w:rsidR="00163AF2" w:rsidRDefault="00163AF2" w:rsidP="00163AF2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Next week prior to supervisor meet a PowerPoint presentation to be sent with to </w:t>
      </w:r>
      <w:bookmarkStart w:id="0" w:name="_GoBack"/>
      <w:bookmarkEnd w:id="0"/>
      <w:r>
        <w:t>do list and along with the Action Tracker stating (Issues &amp; Concerns).</w:t>
      </w:r>
    </w:p>
    <w:p w:rsidR="009740BD" w:rsidRPr="009740BD" w:rsidRDefault="009740BD" w:rsidP="009740BD">
      <w:pPr>
        <w:pStyle w:val="ListParagraph"/>
        <w:rPr>
          <w:rFonts w:ascii="Arial" w:hAnsi="Arial" w:cs="Arial"/>
          <w:bCs/>
          <w:lang w:val="en-AU"/>
        </w:rPr>
      </w:pPr>
    </w:p>
    <w:p w:rsidR="00163AF2" w:rsidRDefault="00163AF2" w:rsidP="00163AF2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Minutes:</w:t>
      </w:r>
      <w:r>
        <w:rPr>
          <w:rFonts w:ascii="Arial" w:hAnsi="Arial" w:cs="Arial"/>
          <w:b/>
          <w:lang w:val="en-AU"/>
        </w:rPr>
        <w:t xml:space="preserve"> Previous Week 2# 19/07/2018</w:t>
      </w:r>
    </w:p>
    <w:p w:rsidR="009A66B1" w:rsidRPr="009A66B1" w:rsidRDefault="00F805E6" w:rsidP="00163AF2">
      <w:pPr>
        <w:pStyle w:val="ListParagraph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Introduction of the supervisor and the team members.</w:t>
      </w:r>
    </w:p>
    <w:p w:rsidR="00F805E6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Discussed each team members roles and responsibilities and how to perform the tasks.</w:t>
      </w:r>
    </w:p>
    <w:p w:rsidR="00F805E6" w:rsidRDefault="00A360F4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Discussed in brief about the project and its requirements.</w:t>
      </w:r>
    </w:p>
    <w:p w:rsidR="00A360F4" w:rsidRDefault="00A360F4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Discussed on the advantages of using a tool called </w:t>
      </w:r>
      <w:r w:rsidRPr="001B4441">
        <w:rPr>
          <w:rFonts w:ascii="Arial" w:hAnsi="Arial" w:cs="Arial"/>
          <w:b/>
          <w:lang w:val="en-AU"/>
        </w:rPr>
        <w:t xml:space="preserve">D3J </w:t>
      </w:r>
      <w:r>
        <w:rPr>
          <w:rFonts w:ascii="Arial" w:hAnsi="Arial" w:cs="Arial"/>
          <w:lang w:val="en-AU"/>
        </w:rPr>
        <w:t>instead of python for building the project.</w:t>
      </w:r>
    </w:p>
    <w:p w:rsidR="00A360F4" w:rsidRDefault="009A66B1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Use of YouTube and Coursera to learn in depth about D3J and various similar tools for the project.</w:t>
      </w:r>
    </w:p>
    <w:p w:rsidR="009A66B1" w:rsidRDefault="009A66B1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Use of Pinterest for designing the look and feel of the tool.</w:t>
      </w:r>
    </w:p>
    <w:p w:rsidR="009A66B1" w:rsidRDefault="009A66B1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Discussed few points on how to work on the documentation and then when and where to share it with the supervisor to keep him updated.</w:t>
      </w:r>
    </w:p>
    <w:p w:rsidR="001B4441" w:rsidRDefault="001B4441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Lastly held up with the conclusion to touch base our client and understand clear expectations to be right on track.</w:t>
      </w:r>
    </w:p>
    <w:p w:rsidR="001B4441" w:rsidRPr="00C73D94" w:rsidRDefault="001B4441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Supervisor </w:t>
      </w:r>
      <w:r w:rsidR="008E0FC2">
        <w:rPr>
          <w:rFonts w:ascii="Arial" w:hAnsi="Arial" w:cs="Arial"/>
          <w:lang w:val="en-AU"/>
        </w:rPr>
        <w:t>assisted</w:t>
      </w:r>
      <w:r>
        <w:rPr>
          <w:rFonts w:ascii="Arial" w:hAnsi="Arial" w:cs="Arial"/>
          <w:lang w:val="en-AU"/>
        </w:rPr>
        <w:t xml:space="preserve"> to have </w:t>
      </w:r>
      <w:r w:rsidR="008E0FC2">
        <w:rPr>
          <w:rFonts w:ascii="Arial" w:hAnsi="Arial" w:cs="Arial"/>
          <w:lang w:val="en-AU"/>
        </w:rPr>
        <w:t xml:space="preserve">a </w:t>
      </w:r>
      <w:r>
        <w:rPr>
          <w:rFonts w:ascii="Arial" w:hAnsi="Arial" w:cs="Arial"/>
          <w:lang w:val="en-AU"/>
        </w:rPr>
        <w:t>weekly meetings on every Wednesday between 10 to 11 am with our agenda and who is doing what.</w:t>
      </w: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C73D94" w:rsidRPr="00D26C93" w:rsidRDefault="00C73D94" w:rsidP="00C73D94">
      <w:pPr>
        <w:rPr>
          <w:rFonts w:ascii="Arial" w:hAnsi="Arial" w:cs="Arial"/>
          <w:b/>
          <w:lang w:val="en-AU"/>
        </w:rPr>
      </w:pPr>
      <w:r w:rsidRPr="00D26C93">
        <w:rPr>
          <w:rFonts w:ascii="Arial" w:hAnsi="Arial" w:cs="Arial"/>
          <w:b/>
          <w:lang w:val="en-AU"/>
        </w:rPr>
        <w:t>Decisions:</w:t>
      </w:r>
    </w:p>
    <w:p w:rsidR="00DB5990" w:rsidRPr="00D26C93" w:rsidRDefault="00DB5990" w:rsidP="00C73D94">
      <w:pPr>
        <w:rPr>
          <w:rFonts w:ascii="Arial" w:hAnsi="Arial" w:cs="Arial"/>
          <w:b/>
          <w:lang w:val="en-AU"/>
        </w:rPr>
      </w:pPr>
    </w:p>
    <w:p w:rsidR="00C73D94" w:rsidRPr="00D26C93" w:rsidRDefault="00DB5990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 w:rsidRPr="00D26C93">
        <w:rPr>
          <w:rFonts w:ascii="Arial" w:hAnsi="Arial" w:cs="Arial"/>
          <w:lang w:val="en-AU"/>
        </w:rPr>
        <w:t>(Decision Item), (Decision), (Decision Maker)</w:t>
      </w:r>
      <w:r w:rsidR="008E0FC2" w:rsidRPr="00D26C93">
        <w:rPr>
          <w:rFonts w:ascii="Arial" w:hAnsi="Arial" w:cs="Arial"/>
          <w:lang w:val="en-AU"/>
        </w:rPr>
        <w:t xml:space="preserve">: TBD </w:t>
      </w:r>
      <w:r w:rsidR="002E1B0E" w:rsidRPr="00D26C93">
        <w:rPr>
          <w:rFonts w:ascii="Arial" w:hAnsi="Arial" w:cs="Arial"/>
          <w:lang w:val="en-AU"/>
        </w:rPr>
        <w:t>and decision items are marked under action items.</w:t>
      </w: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942069" w:rsidRDefault="00C73D94" w:rsidP="008E0FC2">
      <w:pPr>
        <w:rPr>
          <w:rFonts w:ascii="Arial" w:hAnsi="Arial" w:cs="Arial"/>
          <w:lang w:val="en-AU"/>
        </w:rPr>
      </w:pPr>
      <w:r w:rsidRPr="00D26C93">
        <w:rPr>
          <w:rFonts w:ascii="Arial" w:hAnsi="Arial" w:cs="Arial"/>
          <w:b/>
          <w:lang w:val="en-AU"/>
        </w:rPr>
        <w:t xml:space="preserve">Action </w:t>
      </w:r>
      <w:r w:rsidR="00D26C93" w:rsidRPr="00D26C93">
        <w:rPr>
          <w:rFonts w:ascii="Arial" w:hAnsi="Arial" w:cs="Arial"/>
          <w:b/>
          <w:lang w:val="en-AU"/>
        </w:rPr>
        <w:t>Items :</w:t>
      </w:r>
      <w:r w:rsidR="00163AF2" w:rsidRPr="00D26C93">
        <w:rPr>
          <w:rFonts w:ascii="Arial" w:hAnsi="Arial" w:cs="Arial"/>
          <w:lang w:val="en-AU"/>
        </w:rPr>
        <w:t>(</w:t>
      </w:r>
      <w:r w:rsidR="00163AF2">
        <w:rPr>
          <w:rFonts w:ascii="Arial" w:hAnsi="Arial" w:cs="Arial"/>
          <w:lang w:val="en-AU"/>
        </w:rPr>
        <w:t xml:space="preserve"> Task</w:t>
      </w:r>
      <w:r w:rsidR="00DB5990">
        <w:rPr>
          <w:rFonts w:ascii="Arial" w:hAnsi="Arial" w:cs="Arial"/>
          <w:lang w:val="en-AU"/>
        </w:rPr>
        <w:t>), (Assignee), (Deadline)</w:t>
      </w:r>
    </w:p>
    <w:p w:rsidR="008E0FC2" w:rsidRDefault="008E0FC2" w:rsidP="008E0FC2">
      <w:pPr>
        <w:pStyle w:val="ListParagraph"/>
        <w:numPr>
          <w:ilvl w:val="0"/>
          <w:numId w:val="3"/>
        </w:numPr>
        <w:rPr>
          <w:rFonts w:ascii="Arial" w:hAnsi="Arial" w:cs="Arial"/>
          <w:lang w:val="en-AU"/>
        </w:rPr>
      </w:pPr>
      <w:r w:rsidRPr="008E0FC2">
        <w:rPr>
          <w:rFonts w:ascii="Arial" w:hAnsi="Arial" w:cs="Arial"/>
          <w:b/>
          <w:lang w:val="en-AU"/>
        </w:rPr>
        <w:t>TASKS</w:t>
      </w:r>
    </w:p>
    <w:p w:rsidR="00163AF2" w:rsidRDefault="008E0FC2" w:rsidP="00B02E4E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 w:rsidRPr="00163AF2">
        <w:rPr>
          <w:rFonts w:ascii="Arial" w:hAnsi="Arial" w:cs="Arial"/>
          <w:lang w:val="en-AU"/>
        </w:rPr>
        <w:t xml:space="preserve">Trello team members are invited and added to do list as done and </w:t>
      </w:r>
      <w:r w:rsidR="00163AF2">
        <w:rPr>
          <w:rFonts w:ascii="Arial" w:hAnsi="Arial" w:cs="Arial"/>
          <w:lang w:val="en-AU"/>
        </w:rPr>
        <w:t>-Completed.</w:t>
      </w:r>
    </w:p>
    <w:p w:rsidR="008E0FC2" w:rsidRPr="00163AF2" w:rsidRDefault="00163AF2" w:rsidP="00B02E4E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On track tasks to be completed – In Progress</w:t>
      </w:r>
    </w:p>
    <w:p w:rsidR="008E0FC2" w:rsidRDefault="008E0FC2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Next week3# tasks will be </w:t>
      </w:r>
      <w:r w:rsidR="00163AF2">
        <w:rPr>
          <w:rFonts w:ascii="Arial" w:hAnsi="Arial" w:cs="Arial"/>
          <w:lang w:val="en-AU"/>
        </w:rPr>
        <w:t>allocated who is doing what- In Progress</w:t>
      </w:r>
    </w:p>
    <w:p w:rsidR="008E0FC2" w:rsidRDefault="008E0FC2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Every Thursday meeting with team members for team collaboration and engagement of each individual in team for assigned project.</w:t>
      </w:r>
      <w:r w:rsidR="00163AF2">
        <w:rPr>
          <w:rFonts w:ascii="Arial" w:hAnsi="Arial" w:cs="Arial"/>
          <w:lang w:val="en-AU"/>
        </w:rPr>
        <w:t xml:space="preserve"> In Progress</w:t>
      </w: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8E0FC2" w:rsidRDefault="008E0FC2" w:rsidP="008E0FC2">
      <w:pPr>
        <w:pStyle w:val="ListParagraph"/>
        <w:numPr>
          <w:ilvl w:val="0"/>
          <w:numId w:val="3"/>
        </w:numPr>
        <w:rPr>
          <w:rFonts w:ascii="Arial" w:hAnsi="Arial" w:cs="Arial"/>
          <w:lang w:val="en-AU"/>
        </w:rPr>
      </w:pPr>
      <w:r w:rsidRPr="008E0FC2">
        <w:rPr>
          <w:rFonts w:ascii="Arial" w:hAnsi="Arial" w:cs="Arial"/>
          <w:b/>
          <w:lang w:val="en-AU"/>
        </w:rPr>
        <w:t>ASSIGNEE</w:t>
      </w:r>
      <w:r w:rsidRPr="008E0FC2">
        <w:rPr>
          <w:rFonts w:ascii="Arial" w:hAnsi="Arial" w:cs="Arial"/>
          <w:lang w:val="en-AU"/>
        </w:rPr>
        <w:t>: Team members</w:t>
      </w:r>
    </w:p>
    <w:p w:rsidR="008E0FC2" w:rsidRPr="008E0FC2" w:rsidRDefault="008E0FC2" w:rsidP="008E0FC2">
      <w:pPr>
        <w:pStyle w:val="ListParagraph"/>
        <w:ind w:left="1440"/>
        <w:rPr>
          <w:rFonts w:ascii="Arial" w:hAnsi="Arial" w:cs="Arial"/>
          <w:lang w:val="en-AU"/>
        </w:rPr>
      </w:pPr>
    </w:p>
    <w:p w:rsidR="008E0FC2" w:rsidRPr="008E0FC2" w:rsidRDefault="00163AF2" w:rsidP="008E0FC2">
      <w:pPr>
        <w:pStyle w:val="ListParagraph"/>
        <w:numPr>
          <w:ilvl w:val="0"/>
          <w:numId w:val="3"/>
        </w:numPr>
        <w:rPr>
          <w:rFonts w:ascii="Arial" w:hAnsi="Arial" w:cs="Arial"/>
          <w:lang w:val="en-AU"/>
        </w:rPr>
      </w:pPr>
      <w:r w:rsidRPr="008E0FC2">
        <w:rPr>
          <w:rFonts w:ascii="Arial" w:hAnsi="Arial" w:cs="Arial"/>
          <w:b/>
          <w:lang w:val="en-AU"/>
        </w:rPr>
        <w:t>Deadline</w:t>
      </w:r>
      <w:r w:rsidRPr="008E0FC2">
        <w:rPr>
          <w:rFonts w:ascii="Arial" w:hAnsi="Arial" w:cs="Arial"/>
          <w:lang w:val="en-AU"/>
        </w:rPr>
        <w:t>:</w:t>
      </w:r>
      <w:r w:rsidR="008E0FC2" w:rsidRPr="008E0FC2">
        <w:rPr>
          <w:rFonts w:ascii="Arial" w:hAnsi="Arial" w:cs="Arial"/>
          <w:lang w:val="en-AU"/>
        </w:rPr>
        <w:t xml:space="preserve">Next week3# tasks on </w:t>
      </w:r>
      <w:r w:rsidR="008E0FC2">
        <w:rPr>
          <w:rFonts w:ascii="Arial" w:hAnsi="Arial" w:cs="Arial"/>
          <w:lang w:val="en-AU"/>
        </w:rPr>
        <w:t>on</w:t>
      </w:r>
      <w:r w:rsidR="008E0FC2" w:rsidRPr="008E0FC2">
        <w:rPr>
          <w:rFonts w:ascii="Arial" w:hAnsi="Arial" w:cs="Arial"/>
          <w:lang w:val="en-AU"/>
        </w:rPr>
        <w:t>track to be completed and start spending 4 hours or more for discussion about project with full participation</w:t>
      </w:r>
      <w:r w:rsidR="008E0FC2">
        <w:rPr>
          <w:rFonts w:ascii="Arial" w:hAnsi="Arial" w:cs="Arial"/>
          <w:lang w:val="en-AU"/>
        </w:rPr>
        <w:t>.</w:t>
      </w:r>
      <w:r>
        <w:rPr>
          <w:rFonts w:ascii="Arial" w:hAnsi="Arial" w:cs="Arial"/>
          <w:lang w:val="en-AU"/>
        </w:rPr>
        <w:t xml:space="preserve"> In Progress</w:t>
      </w: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942069" w:rsidRDefault="00942069" w:rsidP="00942069">
      <w:pPr>
        <w:rPr>
          <w:lang w:val="en-AU"/>
        </w:rPr>
      </w:pPr>
      <w:r>
        <w:rPr>
          <w:lang w:val="en-AU"/>
        </w:rPr>
        <w:br w:type="page"/>
      </w:r>
    </w:p>
    <w:p w:rsidR="00C73D94" w:rsidRPr="009A66B1" w:rsidRDefault="00C73D94" w:rsidP="009A66B1">
      <w:pPr>
        <w:rPr>
          <w:rFonts w:ascii="Arial" w:hAnsi="Arial" w:cs="Arial"/>
          <w:lang w:val="en-AU"/>
        </w:rPr>
      </w:pPr>
    </w:p>
    <w:sectPr w:rsidR="00C73D94" w:rsidRPr="009A66B1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1BA5"/>
    <w:multiLevelType w:val="hybridMultilevel"/>
    <w:tmpl w:val="23D63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B3D04"/>
    <w:multiLevelType w:val="hybridMultilevel"/>
    <w:tmpl w:val="F9E0B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97D2B"/>
    <w:multiLevelType w:val="hybridMultilevel"/>
    <w:tmpl w:val="C53039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5B0590"/>
    <w:multiLevelType w:val="hybridMultilevel"/>
    <w:tmpl w:val="207CB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C3AB0"/>
    <w:multiLevelType w:val="hybridMultilevel"/>
    <w:tmpl w:val="4F62C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B17EA"/>
    <w:multiLevelType w:val="hybridMultilevel"/>
    <w:tmpl w:val="A650F9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1B4441"/>
    <w:rsid w:val="000F76A5"/>
    <w:rsid w:val="00163AF2"/>
    <w:rsid w:val="001B4441"/>
    <w:rsid w:val="00216421"/>
    <w:rsid w:val="002E1B0E"/>
    <w:rsid w:val="003D1649"/>
    <w:rsid w:val="00727F3E"/>
    <w:rsid w:val="008E0FC2"/>
    <w:rsid w:val="00942069"/>
    <w:rsid w:val="009740BD"/>
    <w:rsid w:val="009A66B1"/>
    <w:rsid w:val="00A360F4"/>
    <w:rsid w:val="00C73D94"/>
    <w:rsid w:val="00CB1F86"/>
    <w:rsid w:val="00D26C93"/>
    <w:rsid w:val="00D94176"/>
    <w:rsid w:val="00DA3F6C"/>
    <w:rsid w:val="00DB5990"/>
    <w:rsid w:val="00E916CF"/>
    <w:rsid w:val="00F670B9"/>
    <w:rsid w:val="00F80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49"/>
  </w:style>
  <w:style w:type="paragraph" w:styleId="Heading1">
    <w:name w:val="heading 1"/>
    <w:basedOn w:val="Normal"/>
    <w:next w:val="Normal"/>
    <w:link w:val="Heading1Char"/>
    <w:uiPriority w:val="9"/>
    <w:qFormat/>
    <w:rsid w:val="00C73D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D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Meeting%20Minutes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5CEF66A98924F8EF0F4A7BBCDE1F4" ma:contentTypeVersion="4" ma:contentTypeDescription="Create a new document." ma:contentTypeScope="" ma:versionID="ab98e55e6e24c8c7daabdd0353a3115e">
  <xsd:schema xmlns:xsd="http://www.w3.org/2001/XMLSchema" xmlns:xs="http://www.w3.org/2001/XMLSchema" xmlns:p="http://schemas.microsoft.com/office/2006/metadata/properties" xmlns:ns2="4d2d96fa-7941-4406-bd9e-393295a0f18f" xmlns:ns3="824048a7-0ed2-4c2f-9fb7-aa6bea2ec71a" targetNamespace="http://schemas.microsoft.com/office/2006/metadata/properties" ma:root="true" ma:fieldsID="5a908d0fe90c924b8aaee24a30b60ad9" ns2:_="" ns3:_="">
    <xsd:import namespace="4d2d96fa-7941-4406-bd9e-393295a0f18f"/>
    <xsd:import namespace="824048a7-0ed2-4c2f-9fb7-aa6bea2ec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d96fa-7941-4406-bd9e-393295a0f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048a7-0ed2-4c2f-9fb7-aa6bea2ec7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6671-CEB7-4B8A-91C5-2A4D9FE40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356920-D362-46FF-8EA2-9CF5C92167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70192-BD89-4908-BA39-9245E948F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d96fa-7941-4406-bd9e-393295a0f18f"/>
    <ds:schemaRef ds:uri="824048a7-0ed2-4c2f-9fb7-aa6bea2ec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6740B4-1F96-4703-A91F-74E0B580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Minutes_1</Template>
  <TotalTime>1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2018-07-29T11:36:00Z</dcterms:created>
  <dcterms:modified xsi:type="dcterms:W3CDTF">2018-07-29T11:36:00Z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0x010100ABB5CEF66A98924F8EF0F4A7BBCDE1F4</vt:lpwstr>
  </property>
</Properties>
</file>